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041" w:rsidRDefault="007D3041" w:rsidP="007D3041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References</w:t>
      </w:r>
    </w:p>
    <w:p w:rsidR="007D3041" w:rsidRDefault="007D3041" w:rsidP="00185EB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</w:p>
    <w:p w:rsidR="00185EB2" w:rsidRPr="00185EB2" w:rsidRDefault="00185EB2" w:rsidP="00185EB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185EB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Freesound. (2018). </w:t>
      </w:r>
      <w:r w:rsidRPr="00185EB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Haunting Music 1.wav by RutgerMuller</w:t>
      </w:r>
      <w:r w:rsidRPr="00185EB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[online] Available at: https://freesound.org/people/RutgerMuller/sounds/51243/ [Accessed 23 Apr. 2018].</w:t>
      </w:r>
    </w:p>
    <w:p w:rsidR="008251E4" w:rsidRDefault="007D3041" w:rsidP="00185EB2">
      <w:pPr>
        <w:rPr>
          <w:sz w:val="28"/>
        </w:rPr>
      </w:pPr>
      <w:r w:rsidRPr="007D3041">
        <w:rPr>
          <w:sz w:val="28"/>
        </w:rPr>
        <w:t xml:space="preserve">Skybox </w:t>
      </w:r>
      <w:r>
        <w:rPr>
          <w:sz w:val="28"/>
        </w:rPr>
        <w:t>– MilkyWay asset folder</w:t>
      </w:r>
    </w:p>
    <w:p w:rsidR="007D3041" w:rsidRPr="007D3041" w:rsidRDefault="007D3041" w:rsidP="00185EB2">
      <w:pPr>
        <w:rPr>
          <w:sz w:val="28"/>
        </w:rPr>
      </w:pPr>
      <w:r>
        <w:rPr>
          <w:sz w:val="28"/>
        </w:rPr>
        <w:t xml:space="preserve">Environment assets – Sci-Fi </w:t>
      </w:r>
      <w:bookmarkStart w:id="0" w:name="_GoBack"/>
      <w:bookmarkEnd w:id="0"/>
      <w:r>
        <w:rPr>
          <w:sz w:val="28"/>
        </w:rPr>
        <w:t>styled Modular Pack</w:t>
      </w:r>
    </w:p>
    <w:sectPr w:rsidR="007D3041" w:rsidRPr="007D3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EB2"/>
    <w:rsid w:val="00185EB2"/>
    <w:rsid w:val="00543AD4"/>
    <w:rsid w:val="00570EB7"/>
    <w:rsid w:val="007D3041"/>
    <w:rsid w:val="00D2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0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85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EB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8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D30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0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85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EB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8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D30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9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C62E3250.dotm</Template>
  <TotalTime>42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BuildUser</dc:creator>
  <cp:lastModifiedBy>BuildUser</cp:lastModifiedBy>
  <cp:revision>2</cp:revision>
  <dcterms:created xsi:type="dcterms:W3CDTF">2018-04-23T10:04:00Z</dcterms:created>
  <dcterms:modified xsi:type="dcterms:W3CDTF">2018-04-23T11:58:00Z</dcterms:modified>
</cp:coreProperties>
</file>